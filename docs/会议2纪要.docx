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1"/>
        <w:gridCol w:w="2812"/>
        <w:gridCol w:w="732"/>
        <w:gridCol w:w="3481"/>
      </w:tblGrid>
      <w:tr w:rsidR="000D3B0E" w:rsidRPr="000D3B0E" w14:paraId="4C10F26F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C08F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0D3B0E" w:rsidRPr="00AC1119" w14:paraId="464C06AD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66EA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E9A4" w14:textId="69F03864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3C33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3C33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E8C2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2C74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C楼307A</w:t>
            </w:r>
          </w:p>
        </w:tc>
      </w:tr>
      <w:tr w:rsidR="000D3B0E" w:rsidRPr="00AC1119" w14:paraId="30D9124C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FEF3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F5C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146612F7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B817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2ACABF48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D9DE" w14:textId="77777777" w:rsidR="000D3B0E" w:rsidRDefault="003C3334" w:rsidP="003C3334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工具链确定</w:t>
            </w:r>
          </w:p>
          <w:p w14:paraId="2AF24195" w14:textId="26AB2A5F" w:rsidR="003C3334" w:rsidRPr="003C3334" w:rsidRDefault="003C3334" w:rsidP="003C3334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前后端对齐方式</w:t>
            </w:r>
          </w:p>
        </w:tc>
      </w:tr>
      <w:tr w:rsidR="000D3B0E" w:rsidRPr="00AC1119" w14:paraId="3B067AA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F1F1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388A8D9B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A94D" w14:textId="29044E86" w:rsidR="003C3334" w:rsidRPr="003C3334" w:rsidRDefault="003C3334" w:rsidP="003C3334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统一代码规范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，写入</w:t>
            </w: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specification.md</w:t>
            </w:r>
          </w:p>
          <w:p w14:paraId="2FF2CD75" w14:textId="166C4807" w:rsidR="003C3334" w:rsidRPr="003C3334" w:rsidRDefault="003C3334" w:rsidP="003C3334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统一代码提交规范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为</w:t>
            </w:r>
            <w:proofErr w:type="spellStart"/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Gitflow</w:t>
            </w:r>
            <w:proofErr w:type="spellEnd"/>
          </w:p>
          <w:p w14:paraId="10C0DD38" w14:textId="77777777" w:rsidR="003C3334" w:rsidRPr="003C3334" w:rsidRDefault="003C3334" w:rsidP="003C3334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确定前端登录，注册页面</w:t>
            </w:r>
          </w:p>
          <w:p w14:paraId="08E73EB1" w14:textId="77777777" w:rsidR="003C3334" w:rsidRPr="003C3334" w:rsidRDefault="003C3334" w:rsidP="003C3334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检测暂时采用逻辑分类来区分姿态</w:t>
            </w:r>
          </w:p>
          <w:p w14:paraId="114A1964" w14:textId="6C516046" w:rsidR="003C3334" w:rsidRPr="003C3334" w:rsidRDefault="003C3334" w:rsidP="003C3334">
            <w:pPr>
              <w:widowControl/>
              <w:numPr>
                <w:ilvl w:val="0"/>
                <w:numId w:val="4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后端提供API文档</w:t>
            </w:r>
          </w:p>
          <w:p w14:paraId="12CE0FCE" w14:textId="77777777" w:rsidR="003C3334" w:rsidRDefault="003C3334" w:rsidP="003C3334">
            <w:pPr>
              <w:widowControl/>
              <w:numPr>
                <w:ilvl w:val="0"/>
                <w:numId w:val="5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文本信息使用json</w:t>
            </w:r>
          </w:p>
          <w:p w14:paraId="62BCD1C4" w14:textId="41E895F8" w:rsidR="003C3334" w:rsidRPr="003C3334" w:rsidRDefault="003C3334" w:rsidP="003C3334">
            <w:pPr>
              <w:widowControl/>
              <w:numPr>
                <w:ilvl w:val="0"/>
                <w:numId w:val="5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33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视频使用stream的形式</w:t>
            </w:r>
          </w:p>
          <w:p w14:paraId="029C12D1" w14:textId="3E4ADA1B" w:rsidR="000D3B0E" w:rsidRPr="00AC1119" w:rsidRDefault="000D3B0E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D3B0E" w:rsidRPr="00AC1119" w14:paraId="30BD596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3732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70E29E5D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740A" w14:textId="58CA69BE" w:rsidR="003C3334" w:rsidRPr="003C3334" w:rsidRDefault="003C3334" w:rsidP="003C333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确定了代码和提交规范，确定了系统交互方式。</w:t>
            </w:r>
          </w:p>
        </w:tc>
      </w:tr>
      <w:tr w:rsidR="000D3B0E" w:rsidRPr="00AC1119" w14:paraId="4357BBB2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4401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0008CAC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73A2" w14:textId="5D8CDB97" w:rsidR="000D3B0E" w:rsidRPr="00AC1119" w:rsidRDefault="003C3334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开发注册与登录功能</w:t>
            </w:r>
          </w:p>
        </w:tc>
      </w:tr>
    </w:tbl>
    <w:p w14:paraId="6C57B4E4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CBE"/>
    <w:multiLevelType w:val="multilevel"/>
    <w:tmpl w:val="667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556D"/>
    <w:multiLevelType w:val="hybridMultilevel"/>
    <w:tmpl w:val="00A4CC2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61CD3424"/>
    <w:multiLevelType w:val="multilevel"/>
    <w:tmpl w:val="06A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C082A"/>
    <w:multiLevelType w:val="multilevel"/>
    <w:tmpl w:val="BE7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951B8"/>
    <w:multiLevelType w:val="multilevel"/>
    <w:tmpl w:val="784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34"/>
    <w:rsid w:val="000D3B0E"/>
    <w:rsid w:val="001D7257"/>
    <w:rsid w:val="003C3334"/>
    <w:rsid w:val="005A3C09"/>
    <w:rsid w:val="00AC1119"/>
    <w:rsid w:val="00B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2981"/>
  <w15:chartTrackingRefBased/>
  <w15:docId w15:val="{00B67B08-951B-4FE7-8A50-EAE6C7D3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1</cp:revision>
  <dcterms:created xsi:type="dcterms:W3CDTF">2024-12-25T11:22:00Z</dcterms:created>
  <dcterms:modified xsi:type="dcterms:W3CDTF">2024-12-25T11:30:00Z</dcterms:modified>
</cp:coreProperties>
</file>