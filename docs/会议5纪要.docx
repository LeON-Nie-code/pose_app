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1271"/>
        <w:gridCol w:w="2812"/>
        <w:gridCol w:w="732"/>
        <w:gridCol w:w="3481"/>
      </w:tblGrid>
      <w:tr w:rsidR="000D3B0E" w:rsidRPr="000D3B0E" w14:paraId="0711F0CE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8917B" w14:textId="77777777" w:rsidR="000D3B0E" w:rsidRPr="000D3B0E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D3B0E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会议纪要</w:t>
            </w:r>
          </w:p>
        </w:tc>
      </w:tr>
      <w:tr w:rsidR="000D3B0E" w:rsidRPr="00AC1119" w14:paraId="2F3432F4" w14:textId="77777777" w:rsidTr="00AC1119">
        <w:trPr>
          <w:trHeight w:val="280"/>
        </w:trPr>
        <w:tc>
          <w:tcPr>
            <w:tcW w:w="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CF7F" w14:textId="77777777" w:rsidR="000D3B0E" w:rsidRPr="00AC1119" w:rsidRDefault="000D3B0E" w:rsidP="000D3B0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1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831F9" w14:textId="6D6408C1" w:rsidR="000D3B0E" w:rsidRPr="00AC1119" w:rsidRDefault="000D3B0E" w:rsidP="000D3B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 w:rsidRPr="00AC111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024</w:t>
            </w: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</w:t>
            </w:r>
            <w:r w:rsidR="00962B3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962B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月</w:t>
            </w:r>
            <w:r w:rsidR="00962B3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962B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日　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FA71" w14:textId="77777777" w:rsidR="000D3B0E" w:rsidRPr="00AC1119" w:rsidRDefault="000D3B0E" w:rsidP="000D3B0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地点</w:t>
            </w:r>
          </w:p>
        </w:tc>
        <w:tc>
          <w:tcPr>
            <w:tcW w:w="2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1AADB" w14:textId="07FA014D" w:rsidR="000D3B0E" w:rsidRPr="00AC1119" w:rsidRDefault="004200F6" w:rsidP="000D3B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六教</w:t>
            </w:r>
          </w:p>
        </w:tc>
      </w:tr>
      <w:tr w:rsidR="000D3B0E" w:rsidRPr="00AC1119" w14:paraId="21AB28BC" w14:textId="77777777" w:rsidTr="00AC1119">
        <w:trPr>
          <w:trHeight w:val="280"/>
        </w:trPr>
        <w:tc>
          <w:tcPr>
            <w:tcW w:w="7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3989B" w14:textId="77777777" w:rsidR="000D3B0E" w:rsidRPr="00AC1119" w:rsidRDefault="000D3B0E" w:rsidP="000D3B0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参会人员</w:t>
            </w:r>
          </w:p>
        </w:tc>
        <w:tc>
          <w:tcPr>
            <w:tcW w:w="423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2343F" w14:textId="77777777" w:rsidR="000D3B0E" w:rsidRPr="00AC1119" w:rsidRDefault="000D3B0E" w:rsidP="000D3B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聂礼昂、金民周、赵培源</w:t>
            </w:r>
          </w:p>
        </w:tc>
      </w:tr>
      <w:tr w:rsidR="000D3B0E" w:rsidRPr="00AC1119" w14:paraId="313843E0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7D0D" w14:textId="77777777" w:rsidR="000D3B0E" w:rsidRPr="00AC1119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目标</w:t>
            </w:r>
          </w:p>
        </w:tc>
      </w:tr>
      <w:tr w:rsidR="000D3B0E" w:rsidRPr="00AC1119" w14:paraId="077AEC0F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6122E" w14:textId="77777777" w:rsidR="00962B36" w:rsidRDefault="00962B36" w:rsidP="00962B36">
            <w:pPr>
              <w:pStyle w:val="a3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62B3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对齐项目进度</w:t>
            </w:r>
          </w:p>
          <w:p w14:paraId="5690AE48" w14:textId="0D088E41" w:rsidR="000D3B0E" w:rsidRPr="00962B36" w:rsidRDefault="00962B36" w:rsidP="00962B36">
            <w:pPr>
              <w:pStyle w:val="a3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62B3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调整分工</w:t>
            </w:r>
          </w:p>
        </w:tc>
      </w:tr>
      <w:tr w:rsidR="000D3B0E" w:rsidRPr="00AC1119" w14:paraId="58C5A8BD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E9E25" w14:textId="77777777" w:rsidR="000D3B0E" w:rsidRPr="00AC1119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内容</w:t>
            </w:r>
          </w:p>
        </w:tc>
      </w:tr>
      <w:tr w:rsidR="000D3B0E" w:rsidRPr="00AC1119" w14:paraId="0E20A0D0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6E582" w14:textId="77777777" w:rsidR="00962B36" w:rsidRDefault="00962B36" w:rsidP="000D3B0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总结课上得到的反馈。</w:t>
            </w:r>
          </w:p>
          <w:p w14:paraId="31E73673" w14:textId="4BAF6360" w:rsidR="00962B36" w:rsidRPr="00AC1119" w:rsidRDefault="00962B36" w:rsidP="000D3B0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共同进行开发，记录遇到的问题。</w:t>
            </w:r>
          </w:p>
        </w:tc>
      </w:tr>
      <w:tr w:rsidR="000D3B0E" w:rsidRPr="00AC1119" w14:paraId="0BF56760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60689" w14:textId="77777777" w:rsidR="000D3B0E" w:rsidRPr="00AC1119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结果</w:t>
            </w:r>
          </w:p>
        </w:tc>
      </w:tr>
      <w:tr w:rsidR="000D3B0E" w:rsidRPr="00AC1119" w14:paraId="64585B12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B8ACA" w14:textId="08FA4A31" w:rsidR="000D3B0E" w:rsidRPr="00AC1119" w:rsidRDefault="00962B36" w:rsidP="000D3B0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得到下一周分工。</w:t>
            </w:r>
          </w:p>
        </w:tc>
      </w:tr>
      <w:tr w:rsidR="000D3B0E" w:rsidRPr="00AC1119" w14:paraId="2AB28BE8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ACC3" w14:textId="77777777" w:rsidR="000D3B0E" w:rsidRPr="00AC1119" w:rsidRDefault="000D3B0E" w:rsidP="000D3B0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AC1119">
              <w:rPr>
                <w:rFonts w:ascii="黑体" w:eastAsia="黑体" w:hAnsi="黑体" w:cs="宋体" w:hint="eastAsia"/>
                <w:color w:val="000000"/>
                <w:kern w:val="0"/>
                <w:sz w:val="24"/>
                <w:szCs w:val="24"/>
              </w:rPr>
              <w:t>待办</w:t>
            </w:r>
          </w:p>
        </w:tc>
      </w:tr>
      <w:tr w:rsidR="000D3B0E" w:rsidRPr="00AC1119" w14:paraId="1901BB8A" w14:textId="77777777" w:rsidTr="000D3B0E">
        <w:trPr>
          <w:trHeight w:val="2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76204" w14:textId="0A80274B" w:rsidR="00962B36" w:rsidRPr="00962B36" w:rsidRDefault="00962B36" w:rsidP="00962B36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62B3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前端</w:t>
            </w:r>
          </w:p>
          <w:p w14:paraId="0B27FC49" w14:textId="77777777" w:rsidR="00962B36" w:rsidRPr="00962B36" w:rsidRDefault="00962B36" w:rsidP="00962B36">
            <w:pPr>
              <w:widowControl/>
              <w:numPr>
                <w:ilvl w:val="0"/>
                <w:numId w:val="1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62B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好友功能，排行榜(API尚未完成)</w:t>
            </w:r>
          </w:p>
          <w:p w14:paraId="18064547" w14:textId="77777777" w:rsidR="00962B36" w:rsidRPr="00962B36" w:rsidRDefault="00962B36" w:rsidP="00962B36">
            <w:pPr>
              <w:widowControl/>
              <w:numPr>
                <w:ilvl w:val="0"/>
                <w:numId w:val="1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62B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主页面的数据统计，今日待办(API已完成)</w:t>
            </w:r>
          </w:p>
          <w:p w14:paraId="439C7695" w14:textId="77777777" w:rsidR="00962B36" w:rsidRPr="00962B36" w:rsidRDefault="00962B36" w:rsidP="00962B36">
            <w:pPr>
              <w:widowControl/>
              <w:numPr>
                <w:ilvl w:val="0"/>
                <w:numId w:val="1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62B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社交页面，字体调整，图片展示的调整</w:t>
            </w:r>
          </w:p>
          <w:p w14:paraId="647DF809" w14:textId="77777777" w:rsidR="00962B36" w:rsidRPr="00962B36" w:rsidRDefault="00962B36" w:rsidP="00962B36">
            <w:pPr>
              <w:widowControl/>
              <w:numPr>
                <w:ilvl w:val="0"/>
                <w:numId w:val="1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62B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数据统计页面的饼状图和日历(API已完成)</w:t>
            </w:r>
          </w:p>
          <w:p w14:paraId="4FA15D2A" w14:textId="77777777" w:rsidR="00962B36" w:rsidRPr="00962B36" w:rsidRDefault="00962B36" w:rsidP="00962B36">
            <w:pPr>
              <w:widowControl/>
              <w:numPr>
                <w:ilvl w:val="0"/>
                <w:numId w:val="1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62B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退出，直接返回登陆页面(无需API)</w:t>
            </w:r>
          </w:p>
          <w:p w14:paraId="7C8003AC" w14:textId="77777777" w:rsidR="00962B36" w:rsidRPr="00962B36" w:rsidRDefault="00962B36" w:rsidP="00962B36">
            <w:pPr>
              <w:widowControl/>
              <w:numPr>
                <w:ilvl w:val="0"/>
                <w:numId w:val="1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62B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TODO事项的完善(如：remind字段是否要保留)</w:t>
            </w:r>
          </w:p>
          <w:p w14:paraId="5619E182" w14:textId="77777777" w:rsidR="00962B36" w:rsidRPr="00962B36" w:rsidRDefault="00962B36" w:rsidP="00962B36">
            <w:pPr>
              <w:widowControl/>
              <w:numPr>
                <w:ilvl w:val="0"/>
                <w:numId w:val="1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62B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AI建议页面</w:t>
            </w:r>
          </w:p>
          <w:p w14:paraId="39ED142A" w14:textId="77777777" w:rsidR="00962B36" w:rsidRPr="00962B36" w:rsidRDefault="00962B36" w:rsidP="00962B36">
            <w:pPr>
              <w:widowControl/>
              <w:numPr>
                <w:ilvl w:val="0"/>
                <w:numId w:val="1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62B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前端的数据刷新，不能总是点击按钮才能刷新</w:t>
            </w:r>
          </w:p>
          <w:p w14:paraId="572B643A" w14:textId="36CD85FE" w:rsidR="00962B36" w:rsidRPr="00962B36" w:rsidRDefault="00962B36" w:rsidP="00962B36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62B3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后端</w:t>
            </w:r>
          </w:p>
          <w:p w14:paraId="36B0DE29" w14:textId="77777777" w:rsidR="00962B36" w:rsidRPr="00962B36" w:rsidRDefault="00962B36" w:rsidP="00962B36">
            <w:pPr>
              <w:widowControl/>
              <w:numPr>
                <w:ilvl w:val="0"/>
                <w:numId w:val="2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62B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好友功能</w:t>
            </w:r>
          </w:p>
          <w:p w14:paraId="3A47A39C" w14:textId="77777777" w:rsidR="00962B36" w:rsidRPr="00962B36" w:rsidRDefault="00962B36" w:rsidP="00962B36">
            <w:pPr>
              <w:widowControl/>
              <w:numPr>
                <w:ilvl w:val="0"/>
                <w:numId w:val="2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62B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post中的图片</w:t>
            </w:r>
          </w:p>
          <w:p w14:paraId="695C73E8" w14:textId="77777777" w:rsidR="00962B36" w:rsidRPr="00962B36" w:rsidRDefault="00962B36" w:rsidP="00962B36">
            <w:pPr>
              <w:widowControl/>
              <w:numPr>
                <w:ilvl w:val="0"/>
                <w:numId w:val="2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62B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单元测试</w:t>
            </w:r>
          </w:p>
          <w:p w14:paraId="1AD77C20" w14:textId="33E57A9C" w:rsidR="00962B36" w:rsidRPr="00962B36" w:rsidRDefault="00962B36" w:rsidP="00962B36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62B36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检测</w:t>
            </w:r>
          </w:p>
          <w:p w14:paraId="57C1A03B" w14:textId="04FCF2D3" w:rsidR="00962B36" w:rsidRDefault="00962B36" w:rsidP="00962B36">
            <w:pPr>
              <w:widowControl/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62B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性能测试</w:t>
            </w:r>
          </w:p>
          <w:p w14:paraId="7BBE8349" w14:textId="5A9937C5" w:rsidR="00962B36" w:rsidRPr="00962B36" w:rsidRDefault="00962B36" w:rsidP="00962B36">
            <w:pPr>
              <w:widowControl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其他</w:t>
            </w:r>
          </w:p>
          <w:p w14:paraId="43D4B895" w14:textId="77777777" w:rsidR="00962B36" w:rsidRDefault="00962B36" w:rsidP="00313FEB">
            <w:pPr>
              <w:widowControl/>
              <w:numPr>
                <w:ilvl w:val="0"/>
                <w:numId w:val="6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62B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完善官网页面</w:t>
            </w:r>
          </w:p>
          <w:p w14:paraId="295390D8" w14:textId="42D36BA0" w:rsidR="00962B36" w:rsidRPr="00962B36" w:rsidRDefault="00962B36" w:rsidP="00313FEB">
            <w:pPr>
              <w:widowControl/>
              <w:numPr>
                <w:ilvl w:val="0"/>
                <w:numId w:val="6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62B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提供安装包下载通道</w:t>
            </w:r>
          </w:p>
          <w:p w14:paraId="37FF94F4" w14:textId="2DEAF206" w:rsidR="00962B36" w:rsidRPr="00962B36" w:rsidRDefault="00962B36" w:rsidP="004F3867">
            <w:pPr>
              <w:widowControl/>
              <w:numPr>
                <w:ilvl w:val="0"/>
                <w:numId w:val="6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62B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完善会议文档</w:t>
            </w:r>
          </w:p>
          <w:p w14:paraId="630225B7" w14:textId="77777777" w:rsidR="00962B36" w:rsidRPr="00962B36" w:rsidRDefault="00962B36" w:rsidP="00962B36">
            <w:pPr>
              <w:widowControl/>
              <w:numPr>
                <w:ilvl w:val="0"/>
                <w:numId w:val="6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62B3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完善API文档</w:t>
            </w:r>
          </w:p>
          <w:p w14:paraId="76FC44E4" w14:textId="77777777" w:rsidR="00962B36" w:rsidRPr="00962B36" w:rsidRDefault="00962B36" w:rsidP="00962B3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1EAE1FAC" w14:textId="1BCF8209" w:rsidR="000D3B0E" w:rsidRPr="00AC1119" w:rsidRDefault="000D3B0E" w:rsidP="000D3B0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2845D7E" w14:textId="77777777" w:rsidR="00BC1E00" w:rsidRDefault="00BC1E00"/>
    <w:sectPr w:rsidR="00BC1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F2E4E"/>
    <w:multiLevelType w:val="multilevel"/>
    <w:tmpl w:val="2C1CB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0D1EBE"/>
    <w:multiLevelType w:val="multilevel"/>
    <w:tmpl w:val="27A6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2A62DA"/>
    <w:multiLevelType w:val="multilevel"/>
    <w:tmpl w:val="34FC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EC0814"/>
    <w:multiLevelType w:val="hybridMultilevel"/>
    <w:tmpl w:val="44E2FB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3E196B"/>
    <w:multiLevelType w:val="multilevel"/>
    <w:tmpl w:val="8152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1A3270"/>
    <w:multiLevelType w:val="multilevel"/>
    <w:tmpl w:val="5F688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36"/>
    <w:rsid w:val="000D3B0E"/>
    <w:rsid w:val="001D7257"/>
    <w:rsid w:val="004200F6"/>
    <w:rsid w:val="005A3C09"/>
    <w:rsid w:val="00962B36"/>
    <w:rsid w:val="00AC1119"/>
    <w:rsid w:val="00B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28B4"/>
  <w15:chartTrackingRefBased/>
  <w15:docId w15:val="{CBE42E4D-FF7E-4B5F-A8AC-41C052F3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3640\Documents\&#33258;&#23450;&#20041;%20Office%20&#27169;&#26495;\&#36719;&#24037;&#20250;&#35758;&#32426;&#3520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软工会议纪要</Template>
  <TotalTime>8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23640</dc:creator>
  <cp:keywords/>
  <dc:description/>
  <cp:lastModifiedBy>2364035672@qq.com</cp:lastModifiedBy>
  <cp:revision>2</cp:revision>
  <dcterms:created xsi:type="dcterms:W3CDTF">2024-12-25T11:59:00Z</dcterms:created>
  <dcterms:modified xsi:type="dcterms:W3CDTF">2024-12-25T13:12:00Z</dcterms:modified>
</cp:coreProperties>
</file>