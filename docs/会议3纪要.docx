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327"/>
        <w:gridCol w:w="2761"/>
        <w:gridCol w:w="825"/>
        <w:gridCol w:w="3383"/>
      </w:tblGrid>
      <w:tr w:rsidR="000D3B0E" w:rsidRPr="000D3B0E" w14:paraId="076629A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B7BA" w14:textId="77777777" w:rsidR="000D3B0E" w:rsidRPr="000D3B0E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D3B0E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会议纪要</w:t>
            </w:r>
          </w:p>
        </w:tc>
      </w:tr>
      <w:tr w:rsidR="00C84042" w:rsidRPr="00AC1119" w14:paraId="42965D93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8470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A80F" w14:textId="1C2C8F94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C84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C8404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2C88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228" w14:textId="6C59DDA0" w:rsidR="000D3B0E" w:rsidRPr="00AC1119" w:rsidRDefault="00C84042" w:rsidP="000D3B0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六教</w:t>
            </w:r>
          </w:p>
        </w:tc>
      </w:tr>
      <w:tr w:rsidR="000D3B0E" w:rsidRPr="00AC1119" w14:paraId="5530527A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B076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42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7376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聂礼昂、金民周、赵培源</w:t>
            </w:r>
          </w:p>
        </w:tc>
      </w:tr>
      <w:tr w:rsidR="000D3B0E" w:rsidRPr="00AC1119" w14:paraId="54D410F1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FFA4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0D3B0E" w:rsidRPr="00AC1119" w14:paraId="5B36551E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C9A3" w14:textId="57B79EC9" w:rsidR="000D3B0E" w:rsidRPr="00AC1119" w:rsidRDefault="00C84042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根据检查成果确定下一阶段任务</w:t>
            </w:r>
          </w:p>
        </w:tc>
      </w:tr>
      <w:tr w:rsidR="000D3B0E" w:rsidRPr="00AC1119" w14:paraId="2D56A6A3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571C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D3B0E" w:rsidRPr="00AC1119" w14:paraId="6B07D3C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3920" w14:textId="77777777" w:rsidR="000D3B0E" w:rsidRDefault="00C84042" w:rsidP="00C8404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按照助教给出的反馈，讨论如下事项：</w:t>
            </w:r>
          </w:p>
          <w:p w14:paraId="3959D52A" w14:textId="77777777" w:rsidR="00C84042" w:rsidRDefault="00C84042" w:rsidP="00C84042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检测服务</w:t>
            </w: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部署到服务器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的可行性</w:t>
            </w:r>
          </w:p>
          <w:p w14:paraId="082B1CE3" w14:textId="022BDC56" w:rsidR="00C84042" w:rsidRDefault="00C84042" w:rsidP="00C84042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社交后端和前端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的对接</w:t>
            </w:r>
          </w:p>
          <w:p w14:paraId="5BA4B1B2" w14:textId="67B078AD" w:rsidR="00C84042" w:rsidRPr="00C84042" w:rsidRDefault="00C84042" w:rsidP="00C84042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如何判断专注</w:t>
            </w:r>
          </w:p>
          <w:p w14:paraId="5841DD2B" w14:textId="64CF933D" w:rsidR="00C84042" w:rsidRDefault="00C84042" w:rsidP="00C84042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下一步实现的功能</w:t>
            </w:r>
          </w:p>
          <w:p w14:paraId="0A508153" w14:textId="6AAE7D4C" w:rsidR="00C84042" w:rsidRDefault="00C84042" w:rsidP="00C84042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部署社交后端</w:t>
            </w:r>
          </w:p>
          <w:p w14:paraId="4309C000" w14:textId="3AB8C3EC" w:rsidR="00C84042" w:rsidRPr="00C84042" w:rsidRDefault="00C84042" w:rsidP="00C84042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细化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APP功能区设计</w:t>
            </w:r>
          </w:p>
          <w:p w14:paraId="70439068" w14:textId="5B0EC818" w:rsidR="00C84042" w:rsidRPr="00C84042" w:rsidRDefault="00C84042" w:rsidP="00C84042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0D3B0E" w:rsidRPr="00AC1119" w14:paraId="0A00A861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45A6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0D3B0E" w:rsidRPr="00AC1119" w14:paraId="306970A8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DF77" w14:textId="06EFA2CD" w:rsidR="00426A78" w:rsidRDefault="00426A78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得到待办任务如下：</w:t>
            </w:r>
          </w:p>
          <w:p w14:paraId="24831556" w14:textId="4664CEE4" w:rsidR="00C84042" w:rsidRDefault="00C84042" w:rsidP="00426A78">
            <w:pPr>
              <w:widowControl/>
              <w:ind w:leftChars="100" w:left="21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前端：</w:t>
            </w:r>
          </w:p>
          <w:p w14:paraId="458A4EBF" w14:textId="77777777" w:rsidR="00C84042" w:rsidRPr="00C84042" w:rsidRDefault="00C84042" w:rsidP="00426A78">
            <w:pPr>
              <w:widowControl/>
              <w:numPr>
                <w:ilvl w:val="0"/>
                <w:numId w:val="4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"我的"页面：目前不需要设计成分层的第二界面，直接在“我的”页面中展示所有用户信息，如ID、手机号、邮箱等。</w:t>
            </w:r>
          </w:p>
          <w:p w14:paraId="65FBBFDD" w14:textId="77777777" w:rsidR="00C84042" w:rsidRPr="00C84042" w:rsidRDefault="00C84042" w:rsidP="00426A78">
            <w:pPr>
              <w:widowControl/>
              <w:numPr>
                <w:ilvl w:val="0"/>
                <w:numId w:val="4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社交功能：添加点击头像时弹出弹窗，显示用户名以及提供两个选项（拉黑，加友好）。</w:t>
            </w:r>
          </w:p>
          <w:p w14:paraId="05FC7042" w14:textId="77777777" w:rsidR="00C84042" w:rsidRPr="00C84042" w:rsidRDefault="00C84042" w:rsidP="00426A78">
            <w:pPr>
              <w:widowControl/>
              <w:numPr>
                <w:ilvl w:val="0"/>
                <w:numId w:val="4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数据统计页面：初步暂定为像番茄钟的累积专注、今日专注、专注时长分析。</w:t>
            </w:r>
          </w:p>
          <w:p w14:paraId="406B47D4" w14:textId="77777777" w:rsidR="00C84042" w:rsidRPr="00C84042" w:rsidRDefault="00C84042" w:rsidP="00426A78">
            <w:pPr>
              <w:widowControl/>
              <w:numPr>
                <w:ilvl w:val="0"/>
                <w:numId w:val="4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API需求：如果需要新增API功能，直接创建相应函数，并加上 //TODO 注释。</w:t>
            </w:r>
          </w:p>
          <w:p w14:paraId="6EAF5E2A" w14:textId="756B48D3" w:rsidR="00C84042" w:rsidRPr="00C84042" w:rsidRDefault="00C84042" w:rsidP="00426A78">
            <w:pPr>
              <w:widowControl/>
              <w:numPr>
                <w:ilvl w:val="0"/>
                <w:numId w:val="4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修改登录页面的细节部分，比如若用户名或密码输入错的话弹出“用户名或密码不正确”、如果不输入用户名和密码并直接点</w:t>
            </w:r>
            <w:r w:rsidR="00426A7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击“</w:t>
            </w: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登录</w:t>
            </w:r>
            <w:r w:rsidR="00426A7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</w:t>
            </w: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的话弹出“用户名或密码不能为空”、如果登录成功的弹出“登录成功”</w:t>
            </w:r>
          </w:p>
          <w:p w14:paraId="7ADD5B38" w14:textId="77777777" w:rsidR="00C84042" w:rsidRDefault="00C84042" w:rsidP="00426A78">
            <w:pPr>
              <w:widowControl/>
              <w:ind w:leftChars="100" w:left="21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社交后端：</w:t>
            </w:r>
          </w:p>
          <w:p w14:paraId="172199B3" w14:textId="77777777" w:rsidR="00C84042" w:rsidRPr="00C84042" w:rsidRDefault="00C84042" w:rsidP="00426A78">
            <w:pPr>
              <w:widowControl/>
              <w:numPr>
                <w:ilvl w:val="0"/>
                <w:numId w:val="5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前后端连接login 和 register</w:t>
            </w:r>
          </w:p>
          <w:p w14:paraId="7F1216DB" w14:textId="77777777" w:rsidR="00C84042" w:rsidRPr="00C84042" w:rsidRDefault="00C84042" w:rsidP="00426A78">
            <w:pPr>
              <w:widowControl/>
              <w:numPr>
                <w:ilvl w:val="0"/>
                <w:numId w:val="5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使用docker在服务器完成部署</w:t>
            </w:r>
          </w:p>
          <w:p w14:paraId="7403BD8D" w14:textId="77777777" w:rsidR="00C84042" w:rsidRPr="00C84042" w:rsidRDefault="00C84042" w:rsidP="00426A78">
            <w:pPr>
              <w:widowControl/>
              <w:numPr>
                <w:ilvl w:val="0"/>
                <w:numId w:val="5"/>
              </w:numPr>
              <w:ind w:leftChars="271" w:left="929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实现一些和检测无关的API，（添加删除好友，提交帖子，删除帖子，修改个人信息）</w:t>
            </w:r>
          </w:p>
          <w:p w14:paraId="47A4075D" w14:textId="77777777" w:rsidR="00C84042" w:rsidRDefault="00C84042" w:rsidP="00426A78">
            <w:pPr>
              <w:widowControl/>
              <w:ind w:leftChars="100" w:left="21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检测后端：</w:t>
            </w:r>
          </w:p>
          <w:p w14:paraId="5648581F" w14:textId="584BA540" w:rsidR="00426A78" w:rsidRPr="00C84042" w:rsidRDefault="00426A78" w:rsidP="00426A78">
            <w:pPr>
              <w:widowControl/>
              <w:ind w:leftChars="200" w:left="42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实验验证</w:t>
            </w:r>
            <w:r w:rsidRPr="00C8404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部署到服务器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的可行性</w:t>
            </w:r>
          </w:p>
        </w:tc>
      </w:tr>
      <w:tr w:rsidR="000D3B0E" w:rsidRPr="00AC1119" w14:paraId="084FAFB2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BD3D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待办</w:t>
            </w:r>
          </w:p>
        </w:tc>
      </w:tr>
      <w:tr w:rsidR="000D3B0E" w:rsidRPr="00AC1119" w14:paraId="3B91A731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EDAB" w14:textId="5451401F" w:rsidR="000D3B0E" w:rsidRPr="00AC1119" w:rsidRDefault="00426A78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完成任务</w:t>
            </w:r>
          </w:p>
        </w:tc>
      </w:tr>
    </w:tbl>
    <w:p w14:paraId="5DC7D632" w14:textId="77777777" w:rsidR="00BC1E00" w:rsidRDefault="00BC1E00"/>
    <w:sectPr w:rsidR="00BC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10E"/>
    <w:multiLevelType w:val="multilevel"/>
    <w:tmpl w:val="B000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E65E6"/>
    <w:multiLevelType w:val="multilevel"/>
    <w:tmpl w:val="F3B8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83B6D"/>
    <w:multiLevelType w:val="multilevel"/>
    <w:tmpl w:val="F17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57771"/>
    <w:multiLevelType w:val="multilevel"/>
    <w:tmpl w:val="0F3C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014D4"/>
    <w:multiLevelType w:val="multilevel"/>
    <w:tmpl w:val="64DA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42"/>
    <w:rsid w:val="000D3B0E"/>
    <w:rsid w:val="001D7257"/>
    <w:rsid w:val="00426A78"/>
    <w:rsid w:val="005A3C09"/>
    <w:rsid w:val="00AC1119"/>
    <w:rsid w:val="00BC1E00"/>
    <w:rsid w:val="00C8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B0B"/>
  <w15:chartTrackingRefBased/>
  <w15:docId w15:val="{4EC377EB-BD91-4DB1-97C0-CFFD5F53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40\Documents\&#33258;&#23450;&#20041;%20Office%20&#27169;&#26495;\&#36719;&#24037;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软工会议纪要</Template>
  <TotalTime>16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23640</dc:creator>
  <cp:keywords/>
  <dc:description/>
  <cp:lastModifiedBy>2364035672@qq.com</cp:lastModifiedBy>
  <cp:revision>1</cp:revision>
  <dcterms:created xsi:type="dcterms:W3CDTF">2024-12-25T11:30:00Z</dcterms:created>
  <dcterms:modified xsi:type="dcterms:W3CDTF">2024-12-25T11:46:00Z</dcterms:modified>
</cp:coreProperties>
</file>